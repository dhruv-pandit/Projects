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C221C" w14:textId="626E48A2" w:rsidR="00E81978" w:rsidRPr="007F73ED" w:rsidRDefault="00000000">
      <w:pPr>
        <w:pStyle w:val="Title"/>
        <w:rPr>
          <w:noProof/>
          <w:lang w:val="en-GB"/>
        </w:rPr>
      </w:pPr>
      <w:sdt>
        <w:sdtPr>
          <w:rPr>
            <w:noProof/>
            <w:lang w:val="en-GB"/>
          </w:rPr>
          <w:alias w:val="Title:"/>
          <w:tag w:val="Title:"/>
          <w:id w:val="726351117"/>
          <w:placeholder>
            <w:docPart w:val="2D6727E8EABA4740AD3E89294BA6991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D15F4E">
            <w:rPr>
              <w:noProof/>
              <w:lang w:val="en-GB"/>
            </w:rPr>
            <w:t>Spatial Analysis of Legislative Elections In Portugal</w:t>
          </w:r>
        </w:sdtContent>
      </w:sdt>
    </w:p>
    <w:p w14:paraId="259588A1" w14:textId="57143672" w:rsidR="00B823AA" w:rsidRPr="007F73ED" w:rsidRDefault="00D15F4E" w:rsidP="00B823AA">
      <w:pPr>
        <w:pStyle w:val="Title2"/>
        <w:rPr>
          <w:noProof/>
          <w:lang w:val="en-GB"/>
        </w:rPr>
      </w:pPr>
      <w:r>
        <w:rPr>
          <w:noProof/>
          <w:lang w:val="en-GB"/>
        </w:rPr>
        <w:t>Amy edin dhruv</w:t>
      </w:r>
    </w:p>
    <w:p w14:paraId="74A75716" w14:textId="6296190E" w:rsidR="00E81978" w:rsidRPr="007F73ED" w:rsidRDefault="00D15F4E" w:rsidP="00B823AA">
      <w:pPr>
        <w:pStyle w:val="Title2"/>
        <w:rPr>
          <w:noProof/>
          <w:lang w:val="en-GB"/>
        </w:rPr>
      </w:pPr>
      <w:r>
        <w:rPr>
          <w:noProof/>
          <w:lang w:val="en-GB"/>
        </w:rPr>
        <w:t>iseg</w:t>
      </w:r>
    </w:p>
    <w:sdt>
      <w:sdtPr>
        <w:rPr>
          <w:noProof/>
          <w:lang w:val="en-GB"/>
        </w:rPr>
        <w:alias w:val="Author Note:"/>
        <w:tag w:val="Author Note:"/>
        <w:id w:val="266668659"/>
        <w:placeholder>
          <w:docPart w:val="6EE0FF28977F88429C161D0264793252"/>
        </w:placeholder>
        <w:temporary/>
        <w:showingPlcHdr/>
        <w15:appearance w15:val="hidden"/>
      </w:sdtPr>
      <w:sdtContent>
        <w:p w14:paraId="52C4D596" w14:textId="77777777" w:rsidR="00E81978" w:rsidRPr="007F73ED" w:rsidRDefault="005D3A03">
          <w:pPr>
            <w:pStyle w:val="Title"/>
            <w:rPr>
              <w:noProof/>
              <w:lang w:val="en-GB"/>
            </w:rPr>
          </w:pPr>
          <w:r w:rsidRPr="007F73ED">
            <w:rPr>
              <w:noProof/>
              <w:lang w:val="en-GB" w:bidi="en-GB"/>
            </w:rPr>
            <w:t>Author Note</w:t>
          </w:r>
        </w:p>
      </w:sdtContent>
    </w:sdt>
    <w:p w14:paraId="6442B93A" w14:textId="43ACAA05" w:rsidR="00E81978" w:rsidRPr="007F73ED" w:rsidRDefault="00E81978" w:rsidP="00B823AA">
      <w:pPr>
        <w:pStyle w:val="Title2"/>
        <w:rPr>
          <w:noProof/>
          <w:lang w:val="en-GB"/>
        </w:rPr>
      </w:pPr>
    </w:p>
    <w:p w14:paraId="77F7A863" w14:textId="1EA10736" w:rsidR="00E81978" w:rsidRDefault="00D15F4E" w:rsidP="00D15F4E">
      <w:pPr>
        <w:pStyle w:val="SectionTitle"/>
        <w:rPr>
          <w:noProof/>
          <w:lang w:val="en-GB"/>
        </w:rPr>
      </w:pPr>
      <w:r>
        <w:rPr>
          <w:noProof/>
          <w:lang w:val="en-GB"/>
        </w:rPr>
        <w:lastRenderedPageBreak/>
        <w:t>Intro</w:t>
      </w:r>
    </w:p>
    <w:p w14:paraId="308ED544" w14:textId="268BD2D9" w:rsidR="00D15F4E" w:rsidRDefault="00D15F4E" w:rsidP="00D15F4E">
      <w:pPr>
        <w:pStyle w:val="SectionTitle"/>
        <w:rPr>
          <w:noProof/>
          <w:lang w:val="en-GB"/>
        </w:rPr>
      </w:pPr>
      <w:r>
        <w:rPr>
          <w:noProof/>
          <w:lang w:val="en-GB"/>
        </w:rPr>
        <w:lastRenderedPageBreak/>
        <w:t>data</w:t>
      </w:r>
    </w:p>
    <w:p w14:paraId="31874F4D" w14:textId="14C04E77" w:rsidR="00D15F4E" w:rsidRDefault="00D15F4E" w:rsidP="00D15F4E">
      <w:pPr>
        <w:pStyle w:val="Heading1"/>
        <w:rPr>
          <w:noProof/>
          <w:lang w:val="en-GB"/>
        </w:rPr>
      </w:pPr>
      <w:r>
        <w:rPr>
          <w:noProof/>
          <w:lang w:val="en-GB"/>
        </w:rPr>
        <w:t>Dataset used</w:t>
      </w:r>
    </w:p>
    <w:p w14:paraId="2E325718" w14:textId="1B61DF4D" w:rsidR="00D15F4E" w:rsidRDefault="00D15F4E" w:rsidP="00D15F4E">
      <w:pPr>
        <w:pStyle w:val="Heading1"/>
        <w:rPr>
          <w:noProof/>
          <w:lang w:val="en-GB"/>
        </w:rPr>
      </w:pPr>
      <w:r>
        <w:rPr>
          <w:noProof/>
          <w:lang w:val="en-GB"/>
        </w:rPr>
        <w:t>Data transformation</w:t>
      </w:r>
    </w:p>
    <w:p w14:paraId="2D72CB21" w14:textId="701256EB" w:rsidR="00D15F4E" w:rsidRDefault="00D15F4E" w:rsidP="00D15F4E">
      <w:pPr>
        <w:pStyle w:val="SectionTitle"/>
        <w:rPr>
          <w:lang w:val="en-GB"/>
        </w:rPr>
      </w:pPr>
      <w:proofErr w:type="spellStart"/>
      <w:r>
        <w:rPr>
          <w:lang w:val="en-GB"/>
        </w:rPr>
        <w:lastRenderedPageBreak/>
        <w:t>Pca</w:t>
      </w:r>
      <w:proofErr w:type="spellEnd"/>
    </w:p>
    <w:p w14:paraId="0D434482" w14:textId="3C477BB2" w:rsidR="00D15F4E" w:rsidRDefault="00D15F4E" w:rsidP="00D15F4E">
      <w:pPr>
        <w:rPr>
          <w:lang w:val="en-GB"/>
        </w:rPr>
      </w:pPr>
      <w:r>
        <w:rPr>
          <w:lang w:val="en-GB"/>
        </w:rPr>
        <w:t>H</w:t>
      </w:r>
    </w:p>
    <w:p w14:paraId="5B171228" w14:textId="71B4B398" w:rsidR="00D15F4E" w:rsidRDefault="00D15F4E" w:rsidP="00D15F4E">
      <w:pPr>
        <w:pStyle w:val="SectionTitle"/>
        <w:rPr>
          <w:lang w:val="en-GB"/>
        </w:rPr>
      </w:pPr>
      <w:r>
        <w:rPr>
          <w:lang w:val="en-GB"/>
        </w:rPr>
        <w:lastRenderedPageBreak/>
        <w:t>Clustering</w:t>
      </w:r>
    </w:p>
    <w:p w14:paraId="01496706" w14:textId="606852EE" w:rsidR="00D15F4E" w:rsidRDefault="00D15F4E" w:rsidP="00D15F4E">
      <w:pPr>
        <w:pStyle w:val="Heading1"/>
        <w:rPr>
          <w:lang w:val="en-GB"/>
        </w:rPr>
      </w:pPr>
      <w:r>
        <w:rPr>
          <w:lang w:val="en-GB"/>
        </w:rPr>
        <w:t>KNN</w:t>
      </w:r>
    </w:p>
    <w:p w14:paraId="15831D79" w14:textId="0EAB8B11" w:rsidR="00D15F4E" w:rsidRDefault="00D15F4E" w:rsidP="00D15F4E">
      <w:pPr>
        <w:pStyle w:val="Heading1"/>
        <w:rPr>
          <w:lang w:val="en-GB"/>
        </w:rPr>
      </w:pPr>
      <w:r>
        <w:rPr>
          <w:lang w:val="en-GB"/>
        </w:rPr>
        <w:t>Contiguity</w:t>
      </w:r>
    </w:p>
    <w:p w14:paraId="2FF1E7A6" w14:textId="629DC6F7" w:rsidR="00D15F4E" w:rsidRDefault="00D15F4E" w:rsidP="00D15F4E">
      <w:pPr>
        <w:pStyle w:val="SectionTitle"/>
        <w:rPr>
          <w:lang w:val="en-GB"/>
        </w:rPr>
      </w:pPr>
      <w:r>
        <w:rPr>
          <w:lang w:val="en-GB"/>
        </w:rPr>
        <w:lastRenderedPageBreak/>
        <w:t>Spatial Correlation</w:t>
      </w:r>
    </w:p>
    <w:p w14:paraId="068C8CAC" w14:textId="0D144663" w:rsidR="00D15F4E" w:rsidRPr="00D15F4E" w:rsidRDefault="00D15F4E" w:rsidP="00D15F4E">
      <w:pPr>
        <w:pStyle w:val="Heading1"/>
        <w:rPr>
          <w:rStyle w:val="Emphasis"/>
          <w:i w:val="0"/>
          <w:iCs w:val="0"/>
        </w:rPr>
      </w:pPr>
      <w:r w:rsidRPr="00D15F4E">
        <w:rPr>
          <w:rStyle w:val="Emphasis"/>
          <w:i w:val="0"/>
          <w:iCs w:val="0"/>
        </w:rPr>
        <w:t>Global</w:t>
      </w:r>
    </w:p>
    <w:p w14:paraId="01F09183" w14:textId="2537D9C7" w:rsidR="00D15F4E" w:rsidRPr="00D15F4E" w:rsidRDefault="00D15F4E" w:rsidP="00D15F4E">
      <w:pPr>
        <w:pStyle w:val="Heading1"/>
        <w:rPr>
          <w:lang w:val="en-GB"/>
        </w:rPr>
      </w:pPr>
      <w:r>
        <w:rPr>
          <w:lang w:val="en-GB"/>
        </w:rPr>
        <w:t>Local</w:t>
      </w:r>
    </w:p>
    <w:sectPr w:rsidR="00D15F4E" w:rsidRPr="00D15F4E" w:rsidSect="008C4C28">
      <w:headerReference w:type="default" r:id="rId8"/>
      <w:headerReference w:type="first" r:id="rId9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9A9E1" w14:textId="77777777" w:rsidR="00391F63" w:rsidRDefault="00391F63">
      <w:pPr>
        <w:spacing w:line="240" w:lineRule="auto"/>
      </w:pPr>
      <w:r>
        <w:separator/>
      </w:r>
    </w:p>
    <w:p w14:paraId="0CE70724" w14:textId="77777777" w:rsidR="00391F63" w:rsidRDefault="00391F63"/>
  </w:endnote>
  <w:endnote w:type="continuationSeparator" w:id="0">
    <w:p w14:paraId="0A6CD4EB" w14:textId="77777777" w:rsidR="00391F63" w:rsidRDefault="00391F63">
      <w:pPr>
        <w:spacing w:line="240" w:lineRule="auto"/>
      </w:pPr>
      <w:r>
        <w:continuationSeparator/>
      </w:r>
    </w:p>
    <w:p w14:paraId="0C30E94E" w14:textId="77777777" w:rsidR="00391F63" w:rsidRDefault="00391F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108D6" w14:textId="77777777" w:rsidR="00391F63" w:rsidRDefault="00391F63">
      <w:pPr>
        <w:spacing w:line="240" w:lineRule="auto"/>
      </w:pPr>
      <w:r>
        <w:separator/>
      </w:r>
    </w:p>
    <w:p w14:paraId="2EBCEA10" w14:textId="77777777" w:rsidR="00391F63" w:rsidRDefault="00391F63"/>
  </w:footnote>
  <w:footnote w:type="continuationSeparator" w:id="0">
    <w:p w14:paraId="6FFAC50F" w14:textId="77777777" w:rsidR="00391F63" w:rsidRDefault="00391F63">
      <w:pPr>
        <w:spacing w:line="240" w:lineRule="auto"/>
      </w:pPr>
      <w:r>
        <w:continuationSeparator/>
      </w:r>
    </w:p>
    <w:p w14:paraId="0266C258" w14:textId="77777777" w:rsidR="00391F63" w:rsidRDefault="00391F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16355" w14:textId="77777777" w:rsidR="00E81978" w:rsidRPr="007F73ED" w:rsidRDefault="00000000">
    <w:pPr>
      <w:pStyle w:val="Header"/>
      <w:rPr>
        <w:noProof/>
        <w:lang w:val="en-GB"/>
      </w:rPr>
    </w:pPr>
    <w:sdt>
      <w:sdtPr>
        <w:rPr>
          <w:rStyle w:val="Strong"/>
          <w:noProof/>
          <w:lang w:val="en-GB"/>
        </w:rPr>
        <w:alias w:val="Running head"/>
        <w:tag w:val=""/>
        <w:id w:val="12739865"/>
        <w:placeholder>
          <w:docPart w:val="DC31806B8ABFF4408337FFCB9224FB8A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445A33" w:rsidRPr="007F73ED">
          <w:rPr>
            <w:rStyle w:val="Strong"/>
            <w:noProof/>
            <w:lang w:val="en-GB" w:bidi="en-GB"/>
          </w:rPr>
          <w:t>[Shortened Title up to 50 Characters]</w:t>
        </w:r>
      </w:sdtContent>
    </w:sdt>
    <w:r w:rsidR="005D3A03" w:rsidRPr="007F73ED">
      <w:rPr>
        <w:rStyle w:val="Strong"/>
        <w:noProof/>
        <w:lang w:val="en-GB" w:bidi="en-GB"/>
      </w:rPr>
      <w:ptab w:relativeTo="margin" w:alignment="right" w:leader="none"/>
    </w:r>
    <w:r w:rsidR="005D3A03" w:rsidRPr="007F73ED">
      <w:rPr>
        <w:rStyle w:val="Strong"/>
        <w:noProof/>
        <w:lang w:val="en-GB" w:bidi="en-GB"/>
      </w:rPr>
      <w:fldChar w:fldCharType="begin"/>
    </w:r>
    <w:r w:rsidR="005D3A03" w:rsidRPr="007F73ED">
      <w:rPr>
        <w:rStyle w:val="Strong"/>
        <w:noProof/>
        <w:lang w:val="en-GB" w:bidi="en-GB"/>
      </w:rPr>
      <w:instrText xml:space="preserve"> PAGE   \* MERGEFORMAT </w:instrText>
    </w:r>
    <w:r w:rsidR="005D3A03" w:rsidRPr="007F73ED">
      <w:rPr>
        <w:rStyle w:val="Strong"/>
        <w:noProof/>
        <w:lang w:val="en-GB" w:bidi="en-GB"/>
      </w:rPr>
      <w:fldChar w:fldCharType="separate"/>
    </w:r>
    <w:r w:rsidR="000D3F41" w:rsidRPr="007F73ED">
      <w:rPr>
        <w:rStyle w:val="Strong"/>
        <w:noProof/>
        <w:lang w:val="en-GB" w:bidi="en-GB"/>
      </w:rPr>
      <w:t>8</w:t>
    </w:r>
    <w:r w:rsidR="005D3A03" w:rsidRPr="007F73ED">
      <w:rPr>
        <w:rStyle w:val="Strong"/>
        <w:noProof/>
        <w:lang w:val="en-GB" w:bidi="en-GB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F2555" w14:textId="77777777" w:rsidR="00E81978" w:rsidRPr="007F73ED" w:rsidRDefault="005D3A03">
    <w:pPr>
      <w:pStyle w:val="Header"/>
      <w:rPr>
        <w:rStyle w:val="Strong"/>
        <w:noProof/>
        <w:lang w:val="en-GB"/>
      </w:rPr>
    </w:pPr>
    <w:r w:rsidRPr="007F73ED">
      <w:rPr>
        <w:noProof/>
        <w:lang w:val="en-GB" w:bidi="en-GB"/>
      </w:rPr>
      <w:t xml:space="preserve">Running head: </w:t>
    </w:r>
    <w:sdt>
      <w:sdtPr>
        <w:rPr>
          <w:rStyle w:val="Strong"/>
          <w:noProof/>
          <w:lang w:val="en-GB"/>
        </w:rPr>
        <w:alias w:val="Running head"/>
        <w:tag w:val=""/>
        <w:id w:val="-696842620"/>
        <w:placeholder>
          <w:docPart w:val="F4C852F623CA8948B39C7DCFB51637BF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CF6E91" w:rsidRPr="007F73ED">
          <w:rPr>
            <w:rStyle w:val="Strong"/>
            <w:noProof/>
            <w:lang w:val="en-GB" w:bidi="en-GB"/>
          </w:rPr>
          <w:t>[Shortened Title up to 50 Characters]</w:t>
        </w:r>
      </w:sdtContent>
    </w:sdt>
    <w:r w:rsidRPr="007F73ED">
      <w:rPr>
        <w:rStyle w:val="Strong"/>
        <w:noProof/>
        <w:lang w:val="en-GB" w:bidi="en-GB"/>
      </w:rPr>
      <w:ptab w:relativeTo="margin" w:alignment="right" w:leader="none"/>
    </w:r>
    <w:r w:rsidRPr="007F73ED">
      <w:rPr>
        <w:rStyle w:val="Strong"/>
        <w:noProof/>
        <w:lang w:val="en-GB" w:bidi="en-GB"/>
      </w:rPr>
      <w:fldChar w:fldCharType="begin"/>
    </w:r>
    <w:r w:rsidRPr="007F73ED">
      <w:rPr>
        <w:rStyle w:val="Strong"/>
        <w:noProof/>
        <w:lang w:val="en-GB" w:bidi="en-GB"/>
      </w:rPr>
      <w:instrText xml:space="preserve"> PAGE   \* MERGEFORMAT </w:instrText>
    </w:r>
    <w:r w:rsidRPr="007F73ED">
      <w:rPr>
        <w:rStyle w:val="Strong"/>
        <w:noProof/>
        <w:lang w:val="en-GB" w:bidi="en-GB"/>
      </w:rPr>
      <w:fldChar w:fldCharType="separate"/>
    </w:r>
    <w:r w:rsidR="000D3F41" w:rsidRPr="007F73ED">
      <w:rPr>
        <w:rStyle w:val="Strong"/>
        <w:noProof/>
        <w:lang w:val="en-GB" w:bidi="en-GB"/>
      </w:rPr>
      <w:t>1</w:t>
    </w:r>
    <w:r w:rsidRPr="007F73ED">
      <w:rPr>
        <w:rStyle w:val="Strong"/>
        <w:noProof/>
        <w:lang w:val="en-GB" w:bidi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00426469">
    <w:abstractNumId w:val="9"/>
  </w:num>
  <w:num w:numId="2" w16cid:durableId="187763113">
    <w:abstractNumId w:val="7"/>
  </w:num>
  <w:num w:numId="3" w16cid:durableId="1329089829">
    <w:abstractNumId w:val="6"/>
  </w:num>
  <w:num w:numId="4" w16cid:durableId="324284104">
    <w:abstractNumId w:val="5"/>
  </w:num>
  <w:num w:numId="5" w16cid:durableId="2097705925">
    <w:abstractNumId w:val="4"/>
  </w:num>
  <w:num w:numId="6" w16cid:durableId="1427462617">
    <w:abstractNumId w:val="8"/>
  </w:num>
  <w:num w:numId="7" w16cid:durableId="1724795636">
    <w:abstractNumId w:val="3"/>
  </w:num>
  <w:num w:numId="8" w16cid:durableId="990719713">
    <w:abstractNumId w:val="2"/>
  </w:num>
  <w:num w:numId="9" w16cid:durableId="926613527">
    <w:abstractNumId w:val="1"/>
  </w:num>
  <w:num w:numId="10" w16cid:durableId="573708107">
    <w:abstractNumId w:val="0"/>
  </w:num>
  <w:num w:numId="11" w16cid:durableId="992948511">
    <w:abstractNumId w:val="9"/>
    <w:lvlOverride w:ilvl="0">
      <w:startOverride w:val="1"/>
    </w:lvlOverride>
  </w:num>
  <w:num w:numId="12" w16cid:durableId="1550804475">
    <w:abstractNumId w:val="13"/>
  </w:num>
  <w:num w:numId="13" w16cid:durableId="841630073">
    <w:abstractNumId w:val="11"/>
  </w:num>
  <w:num w:numId="14" w16cid:durableId="1828665117">
    <w:abstractNumId w:val="10"/>
  </w:num>
  <w:num w:numId="15" w16cid:durableId="516582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4E"/>
    <w:rsid w:val="000D3F41"/>
    <w:rsid w:val="00355DCA"/>
    <w:rsid w:val="00391F63"/>
    <w:rsid w:val="00445A33"/>
    <w:rsid w:val="00551A02"/>
    <w:rsid w:val="005534FA"/>
    <w:rsid w:val="005D3A03"/>
    <w:rsid w:val="007F73ED"/>
    <w:rsid w:val="008002C0"/>
    <w:rsid w:val="00830316"/>
    <w:rsid w:val="00886FA2"/>
    <w:rsid w:val="008C4C28"/>
    <w:rsid w:val="008C5323"/>
    <w:rsid w:val="009A6A3B"/>
    <w:rsid w:val="00B823AA"/>
    <w:rsid w:val="00BA45DB"/>
    <w:rsid w:val="00BF4184"/>
    <w:rsid w:val="00C0601E"/>
    <w:rsid w:val="00C31D30"/>
    <w:rsid w:val="00CD6E39"/>
    <w:rsid w:val="00CF6E91"/>
    <w:rsid w:val="00D15F4E"/>
    <w:rsid w:val="00D4589D"/>
    <w:rsid w:val="00D85B68"/>
    <w:rsid w:val="00E6004D"/>
    <w:rsid w:val="00E8197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52407B9"/>
  <w15:chartTrackingRefBased/>
  <w15:docId w15:val="{21DC3B63-EEB0-EB40-BF41-BE22A4A5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pPr>
      <w:spacing w:line="240" w:lineRule="auto"/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hruvpandit/Library/Containers/com.microsoft.Word/Data/Library/Application%20Support/Microsoft/Office/16.0/DTS/Search/%7bA622FCDD-5875-FA42-9D55-7EA0432CE381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6727E8EABA4740AD3E89294BA69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4DAF-0228-9743-AEF7-C7EE28571E89}"/>
      </w:docPartPr>
      <w:docPartBody>
        <w:p w:rsidR="00000000" w:rsidRDefault="00000000">
          <w:pPr>
            <w:pStyle w:val="2D6727E8EABA4740AD3E89294BA69910"/>
          </w:pPr>
          <w:r w:rsidRPr="007F73ED">
            <w:rPr>
              <w:noProof/>
              <w:lang w:val="en-GB" w:bidi="en-GB"/>
            </w:rPr>
            <w:t>[Title Here, up to 12 Words, on One to Two Lines]</w:t>
          </w:r>
        </w:p>
      </w:docPartBody>
    </w:docPart>
    <w:docPart>
      <w:docPartPr>
        <w:name w:val="6EE0FF28977F88429C161D0264793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09989-4AEE-BF4B-BF0D-5259C1CF8E4C}"/>
      </w:docPartPr>
      <w:docPartBody>
        <w:p w:rsidR="00000000" w:rsidRDefault="00000000">
          <w:pPr>
            <w:pStyle w:val="6EE0FF28977F88429C161D0264793252"/>
          </w:pPr>
          <w:r w:rsidRPr="007F73ED">
            <w:rPr>
              <w:noProof/>
              <w:lang w:val="en-GB" w:bidi="en-GB"/>
            </w:rPr>
            <w:t>Author Note</w:t>
          </w:r>
        </w:p>
      </w:docPartBody>
    </w:docPart>
    <w:docPart>
      <w:docPartPr>
        <w:name w:val="DC31806B8ABFF4408337FFCB9224F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C1A74-7683-234A-AA92-AF8AC9C376B8}"/>
      </w:docPartPr>
      <w:docPartBody>
        <w:p w:rsidR="00000000" w:rsidRDefault="00000000">
          <w:pPr>
            <w:pStyle w:val="DC31806B8ABFF4408337FFCB9224FB8A"/>
          </w:pPr>
          <w:r w:rsidRPr="007F73ED">
            <w:rPr>
              <w:noProof/>
              <w:lang w:val="en-GB" w:bidi="en-GB"/>
            </w:rPr>
            <w:t>Figures title:</w:t>
          </w:r>
        </w:p>
      </w:docPartBody>
    </w:docPart>
    <w:docPart>
      <w:docPartPr>
        <w:name w:val="F4C852F623CA8948B39C7DCFB5163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39C17-0235-E248-8AD1-0E058143F27F}"/>
      </w:docPartPr>
      <w:docPartBody>
        <w:p w:rsidR="00000000" w:rsidRDefault="00000000">
          <w:pPr>
            <w:pStyle w:val="F4C852F623CA8948B39C7DCFB51637BF"/>
          </w:pPr>
          <w:r w:rsidRPr="007F73ED">
            <w:rPr>
              <w:noProof/>
              <w:lang w:val="en-GB" w:bidi="en-GB"/>
            </w:rPr>
            <w:t>[Include all figures in their own section, following references (and footnotes and tables, if applicable). Include a numbered caption for each figure. Use the Table/Figure style for easy spacing b</w:t>
          </w:r>
          <w:r w:rsidRPr="007F73ED">
            <w:rPr>
              <w:noProof/>
              <w:lang w:val="en-GB" w:bidi="en-GB"/>
            </w:rPr>
            <w:t>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922"/>
    <w:rsid w:val="0072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6727E8EABA4740AD3E89294BA69910">
    <w:name w:val="2D6727E8EABA4740AD3E89294BA69910"/>
  </w:style>
  <w:style w:type="paragraph" w:customStyle="1" w:styleId="945A7064B4AB464CA60368826CC64200">
    <w:name w:val="945A7064B4AB464CA60368826CC64200"/>
  </w:style>
  <w:style w:type="paragraph" w:customStyle="1" w:styleId="D2DB77624D239A4384799F53BE88F37C">
    <w:name w:val="D2DB77624D239A4384799F53BE88F37C"/>
  </w:style>
  <w:style w:type="paragraph" w:customStyle="1" w:styleId="6EE0FF28977F88429C161D0264793252">
    <w:name w:val="6EE0FF28977F88429C161D0264793252"/>
  </w:style>
  <w:style w:type="paragraph" w:customStyle="1" w:styleId="4EDF5579316CC14BB94E6F4DD41F4B1A">
    <w:name w:val="4EDF5579316CC14BB94E6F4DD41F4B1A"/>
  </w:style>
  <w:style w:type="paragraph" w:customStyle="1" w:styleId="645BC2058450D14E9ECED01874BCA94B">
    <w:name w:val="645BC2058450D14E9ECED01874BCA94B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AD5AA8323F4DB84F8F3CBD9F42C0C4D6">
    <w:name w:val="AD5AA8323F4DB84F8F3CBD9F42C0C4D6"/>
  </w:style>
  <w:style w:type="paragraph" w:customStyle="1" w:styleId="9AC56D85B3826A45A8BAD6AB56C87E04">
    <w:name w:val="9AC56D85B3826A45A8BAD6AB56C87E04"/>
  </w:style>
  <w:style w:type="paragraph" w:customStyle="1" w:styleId="EAA6B69AF016814CA55AF1F50B137C94">
    <w:name w:val="EAA6B69AF016814CA55AF1F50B137C94"/>
  </w:style>
  <w:style w:type="paragraph" w:customStyle="1" w:styleId="CC3BA33F6A22A041AFA1F732E1E3BDA7">
    <w:name w:val="CC3BA33F6A22A041AFA1F732E1E3BDA7"/>
  </w:style>
  <w:style w:type="paragraph" w:customStyle="1" w:styleId="448E1D18CDEE2342AD4E9D9B4BC900E6">
    <w:name w:val="448E1D18CDEE2342AD4E9D9B4BC900E6"/>
  </w:style>
  <w:style w:type="paragraph" w:customStyle="1" w:styleId="77B8F74033616F429EC6A82F0E006FE7">
    <w:name w:val="77B8F74033616F429EC6A82F0E006FE7"/>
  </w:style>
  <w:style w:type="paragraph" w:customStyle="1" w:styleId="5ECB5BEE392FE44E8A7A861A8336CF2F">
    <w:name w:val="5ECB5BEE392FE44E8A7A861A8336CF2F"/>
  </w:style>
  <w:style w:type="paragraph" w:customStyle="1" w:styleId="63EB4CD83D0ABE45A0A177398B2C5422">
    <w:name w:val="63EB4CD83D0ABE45A0A177398B2C5422"/>
  </w:style>
  <w:style w:type="paragraph" w:customStyle="1" w:styleId="33288D5CE6034C46885187DAD3813DB6">
    <w:name w:val="33288D5CE6034C46885187DAD3813DB6"/>
  </w:style>
  <w:style w:type="paragraph" w:customStyle="1" w:styleId="73392619CB546546836A809AFDF0FEC9">
    <w:name w:val="73392619CB546546836A809AFDF0FEC9"/>
  </w:style>
  <w:style w:type="paragraph" w:customStyle="1" w:styleId="81CABC80E16F124A805EEDE2DC65DA4E">
    <w:name w:val="81CABC80E16F124A805EEDE2DC65DA4E"/>
  </w:style>
  <w:style w:type="paragraph" w:customStyle="1" w:styleId="0BE497FCBCEC0145B540E4AF5E71399A">
    <w:name w:val="0BE497FCBCEC0145B540E4AF5E71399A"/>
  </w:style>
  <w:style w:type="paragraph" w:customStyle="1" w:styleId="82B26B9EF8863F44BFA26E21A2E7079D">
    <w:name w:val="82B26B9EF8863F44BFA26E21A2E7079D"/>
  </w:style>
  <w:style w:type="paragraph" w:customStyle="1" w:styleId="4A43514D76D99F429803320688F77813">
    <w:name w:val="4A43514D76D99F429803320688F77813"/>
  </w:style>
  <w:style w:type="paragraph" w:customStyle="1" w:styleId="26836727D91D194A9590EA784955DE82">
    <w:name w:val="26836727D91D194A9590EA784955DE82"/>
  </w:style>
  <w:style w:type="paragraph" w:customStyle="1" w:styleId="582A65B9CAEEB442A7EDF5367E51C2C0">
    <w:name w:val="582A65B9CAEEB442A7EDF5367E51C2C0"/>
  </w:style>
  <w:style w:type="paragraph" w:customStyle="1" w:styleId="4E0226DF8D4D9A4383867A41AF18C381">
    <w:name w:val="4E0226DF8D4D9A4383867A41AF18C381"/>
  </w:style>
  <w:style w:type="paragraph" w:customStyle="1" w:styleId="7E7D79E02074664A973E7D1D6D64A130">
    <w:name w:val="7E7D79E02074664A973E7D1D6D64A130"/>
  </w:style>
  <w:style w:type="paragraph" w:customStyle="1" w:styleId="A60F672A644B494BBDDA46211CB6C700">
    <w:name w:val="A60F672A644B494BBDDA46211CB6C700"/>
  </w:style>
  <w:style w:type="paragraph" w:customStyle="1" w:styleId="BFB0A0F14C89954491EA860A5A0447C7">
    <w:name w:val="BFB0A0F14C89954491EA860A5A0447C7"/>
  </w:style>
  <w:style w:type="paragraph" w:customStyle="1" w:styleId="6973D3C675960940AC6B42B99B3A782D">
    <w:name w:val="6973D3C675960940AC6B42B99B3A782D"/>
  </w:style>
  <w:style w:type="paragraph" w:customStyle="1" w:styleId="7D4F10FF4617AD4AAD59595442655882">
    <w:name w:val="7D4F10FF4617AD4AAD59595442655882"/>
  </w:style>
  <w:style w:type="paragraph" w:customStyle="1" w:styleId="E881FD03904E1E459CD154B14760AA40">
    <w:name w:val="E881FD03904E1E459CD154B14760AA40"/>
  </w:style>
  <w:style w:type="paragraph" w:customStyle="1" w:styleId="420953F7DEF19644BDF4703C9FD91B76">
    <w:name w:val="420953F7DEF19644BDF4703C9FD91B76"/>
  </w:style>
  <w:style w:type="paragraph" w:customStyle="1" w:styleId="780504606F6AEF489EB435ACECCA6694">
    <w:name w:val="780504606F6AEF489EB435ACECCA6694"/>
  </w:style>
  <w:style w:type="paragraph" w:customStyle="1" w:styleId="3898523A576B69478CC8F56CF5A5A2F5">
    <w:name w:val="3898523A576B69478CC8F56CF5A5A2F5"/>
  </w:style>
  <w:style w:type="paragraph" w:customStyle="1" w:styleId="0B5123D21C62714AB684ED292575FEE9">
    <w:name w:val="0B5123D21C62714AB684ED292575FEE9"/>
  </w:style>
  <w:style w:type="paragraph" w:customStyle="1" w:styleId="2758763EDA31404DB0F9AE597CCE6363">
    <w:name w:val="2758763EDA31404DB0F9AE597CCE6363"/>
  </w:style>
  <w:style w:type="paragraph" w:customStyle="1" w:styleId="69C75912F86C71409240CDE78F42AD43">
    <w:name w:val="69C75912F86C71409240CDE78F42AD43"/>
  </w:style>
  <w:style w:type="paragraph" w:customStyle="1" w:styleId="7E08338F70E02B42A17926BEA3DEA588">
    <w:name w:val="7E08338F70E02B42A17926BEA3DEA588"/>
  </w:style>
  <w:style w:type="paragraph" w:customStyle="1" w:styleId="60A81795B497CC43B55C889C84A68B98">
    <w:name w:val="60A81795B497CC43B55C889C84A68B98"/>
  </w:style>
  <w:style w:type="paragraph" w:customStyle="1" w:styleId="55002641DFC367489E4ADBFE61B62F8F">
    <w:name w:val="55002641DFC367489E4ADBFE61B62F8F"/>
  </w:style>
  <w:style w:type="paragraph" w:customStyle="1" w:styleId="D9F0DF36EAD76B44BF486CD41C139497">
    <w:name w:val="D9F0DF36EAD76B44BF486CD41C139497"/>
  </w:style>
  <w:style w:type="paragraph" w:customStyle="1" w:styleId="BAE081BE1656F04FA2863A5E950DBE65">
    <w:name w:val="BAE081BE1656F04FA2863A5E950DBE65"/>
  </w:style>
  <w:style w:type="paragraph" w:customStyle="1" w:styleId="75668EC4827A10498B7CC90833AD4DC4">
    <w:name w:val="75668EC4827A10498B7CC90833AD4DC4"/>
  </w:style>
  <w:style w:type="paragraph" w:customStyle="1" w:styleId="65CB4E03B70CA24CA2BD8C32724F7AFB">
    <w:name w:val="65CB4E03B70CA24CA2BD8C32724F7AFB"/>
  </w:style>
  <w:style w:type="paragraph" w:customStyle="1" w:styleId="679EBD3BB423AA44A4E9F3B872CBBA4F">
    <w:name w:val="679EBD3BB423AA44A4E9F3B872CBBA4F"/>
  </w:style>
  <w:style w:type="paragraph" w:customStyle="1" w:styleId="804053D34117344DBD463D9FCC78E02A">
    <w:name w:val="804053D34117344DBD463D9FCC78E02A"/>
  </w:style>
  <w:style w:type="paragraph" w:customStyle="1" w:styleId="03DAB29CB2AA78409CA05E63A7A44BC2">
    <w:name w:val="03DAB29CB2AA78409CA05E63A7A44BC2"/>
  </w:style>
  <w:style w:type="paragraph" w:customStyle="1" w:styleId="1EF9796F194D2F459FE32FEDCD337A70">
    <w:name w:val="1EF9796F194D2F459FE32FEDCD337A70"/>
  </w:style>
  <w:style w:type="paragraph" w:customStyle="1" w:styleId="808214EE5449894E8064B4B33F766315">
    <w:name w:val="808214EE5449894E8064B4B33F766315"/>
  </w:style>
  <w:style w:type="paragraph" w:customStyle="1" w:styleId="6F1B2AEF9CC0EE4FB255DD3E8E2A74D5">
    <w:name w:val="6F1B2AEF9CC0EE4FB255DD3E8E2A74D5"/>
  </w:style>
  <w:style w:type="paragraph" w:customStyle="1" w:styleId="137D1D9CC53DEC4B8200B415AA01CC57">
    <w:name w:val="137D1D9CC53DEC4B8200B415AA01CC57"/>
  </w:style>
  <w:style w:type="paragraph" w:customStyle="1" w:styleId="CD637F500B865E4698CA2C1192494859">
    <w:name w:val="CD637F500B865E4698CA2C1192494859"/>
  </w:style>
  <w:style w:type="paragraph" w:customStyle="1" w:styleId="4B3C6290FE13E345A799ED47C5FA19EC">
    <w:name w:val="4B3C6290FE13E345A799ED47C5FA19EC"/>
  </w:style>
  <w:style w:type="paragraph" w:customStyle="1" w:styleId="DCE3F2B4A04C2845B9C391A8FA4BED1E">
    <w:name w:val="DCE3F2B4A04C2845B9C391A8FA4BED1E"/>
  </w:style>
  <w:style w:type="paragraph" w:customStyle="1" w:styleId="706CDC1D02B9EC4AA694A7C47AF2C286">
    <w:name w:val="706CDC1D02B9EC4AA694A7C47AF2C286"/>
  </w:style>
  <w:style w:type="paragraph" w:customStyle="1" w:styleId="C76988BBCBC25649B6039BDD85661C02">
    <w:name w:val="C76988BBCBC25649B6039BDD85661C02"/>
  </w:style>
  <w:style w:type="paragraph" w:customStyle="1" w:styleId="F58C45234A9B39449D3D34F1C1104367">
    <w:name w:val="F58C45234A9B39449D3D34F1C1104367"/>
  </w:style>
  <w:style w:type="paragraph" w:customStyle="1" w:styleId="E50CFB915F12B04293DF80F450C8E767">
    <w:name w:val="E50CFB915F12B04293DF80F450C8E767"/>
  </w:style>
  <w:style w:type="paragraph" w:customStyle="1" w:styleId="35A2649CC0E28B47811DE857BE5778F1">
    <w:name w:val="35A2649CC0E28B47811DE857BE5778F1"/>
  </w:style>
  <w:style w:type="paragraph" w:customStyle="1" w:styleId="609B047C84DA874095E38915A9752DAB">
    <w:name w:val="609B047C84DA874095E38915A9752DAB"/>
  </w:style>
  <w:style w:type="paragraph" w:customStyle="1" w:styleId="8FC812AB99352F4D8D1661645984A0E2">
    <w:name w:val="8FC812AB99352F4D8D1661645984A0E2"/>
  </w:style>
  <w:style w:type="paragraph" w:customStyle="1" w:styleId="9D2A938EC50B8C4D9B6A77DE09879D95">
    <w:name w:val="9D2A938EC50B8C4D9B6A77DE09879D95"/>
  </w:style>
  <w:style w:type="paragraph" w:customStyle="1" w:styleId="07AE12553E074642981E07862133014E">
    <w:name w:val="07AE12553E074642981E07862133014E"/>
  </w:style>
  <w:style w:type="paragraph" w:customStyle="1" w:styleId="DC31806B8ABFF4408337FFCB9224FB8A">
    <w:name w:val="DC31806B8ABFF4408337FFCB9224FB8A"/>
  </w:style>
  <w:style w:type="paragraph" w:customStyle="1" w:styleId="F4C852F623CA8948B39C7DCFB51637BF">
    <w:name w:val="F4C852F623CA8948B39C7DCFB51637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8920E84-3684-49B6-8392-A3DD8AE86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3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Spatial Analysis of Legislative Elections In Portugal</dc:title>
  <dc:subject/>
  <dc:creator>Microsoft Office User</dc:creator>
  <cp:keywords/>
  <dc:description/>
  <cp:lastModifiedBy>Dhruv Akshay Pandit</cp:lastModifiedBy>
  <cp:revision>2</cp:revision>
  <dcterms:created xsi:type="dcterms:W3CDTF">2023-03-30T11:16:00Z</dcterms:created>
  <dcterms:modified xsi:type="dcterms:W3CDTF">2023-03-30T12:31:00Z</dcterms:modified>
</cp:coreProperties>
</file>